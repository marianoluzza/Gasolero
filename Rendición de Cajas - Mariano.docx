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B58" w:rsidRPr="006C043D" w:rsidRDefault="00CA0B58" w:rsidP="006A1EB5">
      <w:pPr>
        <w:tabs>
          <w:tab w:val="left" w:pos="7455"/>
        </w:tabs>
        <w:rPr>
          <w:b/>
          <w:bCs/>
          <w:u w:val="single"/>
          <w:lang w:val="es-AR"/>
        </w:rPr>
      </w:pPr>
      <w:r w:rsidRPr="006C043D">
        <w:rPr>
          <w:b/>
          <w:bCs/>
          <w:u w:val="single"/>
          <w:lang w:val="es-AR"/>
        </w:rPr>
        <w:t>REQUERIMIENTOS</w:t>
      </w:r>
    </w:p>
    <w:p w:rsidR="00CA0B58" w:rsidRDefault="00CA0B58" w:rsidP="006A1EB5">
      <w:pPr>
        <w:tabs>
          <w:tab w:val="left" w:pos="7455"/>
        </w:tabs>
        <w:rPr>
          <w:lang w:val="es-AR"/>
        </w:rPr>
      </w:pPr>
      <w:r>
        <w:rPr>
          <w:lang w:val="es-AR"/>
        </w:rPr>
        <w:t>Requerimiento no funcional: Que funciones por internet (browser).</w:t>
      </w:r>
    </w:p>
    <w:p w:rsidR="00CA0B58" w:rsidRDefault="00CA0B58" w:rsidP="006A1EB5">
      <w:pPr>
        <w:tabs>
          <w:tab w:val="left" w:pos="7455"/>
        </w:tabs>
        <w:rPr>
          <w:lang w:val="es-AR"/>
        </w:rPr>
      </w:pPr>
      <w:r>
        <w:rPr>
          <w:lang w:val="es-AR"/>
        </w:rPr>
        <w:t>Requerimiento 1: ABM de Conceptos</w:t>
      </w:r>
    </w:p>
    <w:p w:rsidR="00CA0B58" w:rsidRDefault="00CA0B58" w:rsidP="006A1EB5">
      <w:pPr>
        <w:tabs>
          <w:tab w:val="left" w:pos="7455"/>
        </w:tabs>
        <w:rPr>
          <w:lang w:val="es-AR"/>
        </w:rPr>
      </w:pPr>
      <w:r>
        <w:rPr>
          <w:lang w:val="es-AR"/>
        </w:rPr>
        <w:t>Requerimiento 2: Asociar una letra a los productos</w:t>
      </w:r>
    </w:p>
    <w:p w:rsidR="00CA0B58" w:rsidRDefault="00CA0B58" w:rsidP="006A1EB5">
      <w:pPr>
        <w:tabs>
          <w:tab w:val="left" w:pos="7455"/>
        </w:tabs>
        <w:rPr>
          <w:lang w:val="es-AR"/>
        </w:rPr>
      </w:pPr>
      <w:r>
        <w:rPr>
          <w:lang w:val="es-AR"/>
        </w:rPr>
        <w:t>Requerimiento 3: Ingresar facturas “A” con fecha, concepto (elegible) y los datos de FCA indicados en Tabla 3. La fecha corresponde a la fecha del pago (más allá de la fecha de la factura) y se puede agregar un texto al concepto.</w:t>
      </w:r>
    </w:p>
    <w:p w:rsidR="00CA0B58" w:rsidRDefault="00CA0B58" w:rsidP="006A1EB5">
      <w:pPr>
        <w:tabs>
          <w:tab w:val="left" w:pos="7455"/>
        </w:tabs>
        <w:rPr>
          <w:lang w:val="es-AR"/>
        </w:rPr>
      </w:pPr>
      <w:r>
        <w:rPr>
          <w:lang w:val="es-AR"/>
        </w:rPr>
        <w:t>El asiento es Concepto en la columna 6 y &lt;persona que realiza el egreso&gt; (“E” en este caso) en columna 7 junto con el monto que egresa (Gasto FCA en este caso).</w:t>
      </w:r>
    </w:p>
    <w:tbl>
      <w:tblPr>
        <w:tblW w:w="9406" w:type="dxa"/>
        <w:tblInd w:w="-68" w:type="dxa"/>
        <w:tblCellMar>
          <w:left w:w="70" w:type="dxa"/>
          <w:right w:w="70" w:type="dxa"/>
        </w:tblCellMar>
        <w:tblLook w:val="0000"/>
      </w:tblPr>
      <w:tblGrid>
        <w:gridCol w:w="1200"/>
        <w:gridCol w:w="580"/>
        <w:gridCol w:w="420"/>
        <w:gridCol w:w="460"/>
        <w:gridCol w:w="460"/>
        <w:gridCol w:w="619"/>
        <w:gridCol w:w="580"/>
        <w:gridCol w:w="2687"/>
        <w:gridCol w:w="1200"/>
        <w:gridCol w:w="1200"/>
      </w:tblGrid>
      <w:tr w:rsidR="00CA0B58" w:rsidRPr="006A1EB5" w:rsidTr="004222C4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11-may-12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FCA – Compra de &amp;&amp;&amp;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$ 100,00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$ 100,00</w:t>
            </w:r>
          </w:p>
        </w:tc>
      </w:tr>
    </w:tbl>
    <w:p w:rsidR="00CA0B58" w:rsidRDefault="00CA0B58" w:rsidP="006A1EB5">
      <w:pPr>
        <w:tabs>
          <w:tab w:val="left" w:pos="7455"/>
        </w:tabs>
        <w:rPr>
          <w:lang w:val="es-AR"/>
        </w:rPr>
      </w:pPr>
    </w:p>
    <w:p w:rsidR="00CA0B58" w:rsidRDefault="00CA0B58" w:rsidP="006A1EB5">
      <w:pPr>
        <w:tabs>
          <w:tab w:val="left" w:pos="7455"/>
        </w:tabs>
        <w:rPr>
          <w:lang w:val="es-AR"/>
        </w:rPr>
      </w:pPr>
      <w:r>
        <w:rPr>
          <w:lang w:val="es-AR"/>
        </w:rPr>
        <w:t>Requerimiento 4: Ingresar facturas de Gasto (B o C) y se puede agregar un texto al concepto (elegible).</w:t>
      </w:r>
    </w:p>
    <w:p w:rsidR="00CA0B58" w:rsidRDefault="00CA0B58" w:rsidP="00586673">
      <w:pPr>
        <w:tabs>
          <w:tab w:val="left" w:pos="7455"/>
        </w:tabs>
        <w:rPr>
          <w:lang w:val="es-AR"/>
        </w:rPr>
      </w:pPr>
      <w:r>
        <w:rPr>
          <w:lang w:val="es-AR"/>
        </w:rPr>
        <w:t>El asiento es Concepto en la columna 6 y &lt;persona que realiza el egreso&gt; (“E” en este caso) en columna 7 junto con el monto que egresa (Gasto FG en este caso).</w:t>
      </w:r>
    </w:p>
    <w:tbl>
      <w:tblPr>
        <w:tblW w:w="9406" w:type="dxa"/>
        <w:tblInd w:w="-68" w:type="dxa"/>
        <w:tblCellMar>
          <w:left w:w="70" w:type="dxa"/>
          <w:right w:w="70" w:type="dxa"/>
        </w:tblCellMar>
        <w:tblLook w:val="0000"/>
      </w:tblPr>
      <w:tblGrid>
        <w:gridCol w:w="1200"/>
        <w:gridCol w:w="580"/>
        <w:gridCol w:w="420"/>
        <w:gridCol w:w="460"/>
        <w:gridCol w:w="460"/>
        <w:gridCol w:w="619"/>
        <w:gridCol w:w="580"/>
        <w:gridCol w:w="2687"/>
        <w:gridCol w:w="1200"/>
        <w:gridCol w:w="1200"/>
      </w:tblGrid>
      <w:tr w:rsidR="00CA0B58" w:rsidRPr="006A1EB5" w:rsidTr="004222C4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11-may-12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FG - &amp;&amp;&amp;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$ 100,00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$ 100,00</w:t>
            </w:r>
          </w:p>
        </w:tc>
      </w:tr>
    </w:tbl>
    <w:p w:rsidR="00CA0B58" w:rsidRDefault="00CA0B58" w:rsidP="006A1EB5">
      <w:pPr>
        <w:tabs>
          <w:tab w:val="left" w:pos="7455"/>
        </w:tabs>
        <w:rPr>
          <w:lang w:val="es-AR"/>
        </w:rPr>
      </w:pPr>
    </w:p>
    <w:p w:rsidR="00CA0B58" w:rsidRDefault="00CA0B58" w:rsidP="006A1EB5">
      <w:pPr>
        <w:tabs>
          <w:tab w:val="left" w:pos="7455"/>
        </w:tabs>
        <w:rPr>
          <w:lang w:val="es-AR"/>
        </w:rPr>
      </w:pPr>
      <w:r>
        <w:rPr>
          <w:lang w:val="es-AR"/>
        </w:rPr>
        <w:t>Requerimiento 5: Ingresar Gastos (sin factura) con fecha, concepto (elegible) y monto.</w:t>
      </w:r>
    </w:p>
    <w:p w:rsidR="00CA0B58" w:rsidRDefault="00CA0B58" w:rsidP="00586673">
      <w:pPr>
        <w:tabs>
          <w:tab w:val="left" w:pos="7455"/>
        </w:tabs>
        <w:rPr>
          <w:lang w:val="es-AR"/>
        </w:rPr>
      </w:pPr>
      <w:r>
        <w:rPr>
          <w:lang w:val="es-AR"/>
        </w:rPr>
        <w:t>El asiento es Concepto en la columna 6 y &lt;persona que realiza el egreso&gt; (“E” en este caso) en columna 7 junto con el monto que egresa (Gasto SF en este caso).</w:t>
      </w:r>
    </w:p>
    <w:tbl>
      <w:tblPr>
        <w:tblW w:w="9406" w:type="dxa"/>
        <w:tblInd w:w="-68" w:type="dxa"/>
        <w:tblCellMar>
          <w:left w:w="70" w:type="dxa"/>
          <w:right w:w="70" w:type="dxa"/>
        </w:tblCellMar>
        <w:tblLook w:val="0000"/>
      </w:tblPr>
      <w:tblGrid>
        <w:gridCol w:w="1200"/>
        <w:gridCol w:w="580"/>
        <w:gridCol w:w="420"/>
        <w:gridCol w:w="460"/>
        <w:gridCol w:w="460"/>
        <w:gridCol w:w="619"/>
        <w:gridCol w:w="580"/>
        <w:gridCol w:w="2687"/>
        <w:gridCol w:w="1200"/>
        <w:gridCol w:w="1200"/>
      </w:tblGrid>
      <w:tr w:rsidR="00CA0B58" w:rsidRPr="006A1EB5" w:rsidTr="004222C4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11-may-12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SF - &amp;&amp;&amp;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$ 100,00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$ 100,00</w:t>
            </w:r>
          </w:p>
        </w:tc>
      </w:tr>
    </w:tbl>
    <w:p w:rsidR="00CA0B58" w:rsidRDefault="00CA0B58" w:rsidP="00586673">
      <w:pPr>
        <w:tabs>
          <w:tab w:val="left" w:pos="7455"/>
        </w:tabs>
        <w:rPr>
          <w:lang w:val="es-AR"/>
        </w:rPr>
      </w:pPr>
    </w:p>
    <w:p w:rsidR="00CA0B58" w:rsidRDefault="00CA0B58" w:rsidP="006A1EB5">
      <w:pPr>
        <w:tabs>
          <w:tab w:val="left" w:pos="7455"/>
        </w:tabs>
        <w:rPr>
          <w:lang w:val="es-AR"/>
        </w:rPr>
      </w:pPr>
      <w:r>
        <w:rPr>
          <w:lang w:val="es-AR"/>
        </w:rPr>
        <w:t>Requerimiento 6: Permitir entrega de dinero o recepción de dinero a quien está haciendo la rendición.</w:t>
      </w:r>
    </w:p>
    <w:p w:rsidR="00CA0B58" w:rsidRDefault="00CA0B58" w:rsidP="006A1EB5">
      <w:pPr>
        <w:tabs>
          <w:tab w:val="left" w:pos="7455"/>
        </w:tabs>
        <w:rPr>
          <w:lang w:val="es-AR"/>
        </w:rPr>
      </w:pPr>
      <w:r>
        <w:rPr>
          <w:lang w:val="es-AR"/>
        </w:rPr>
        <w:t>Entrega de dinero (de E a Shirley)</w:t>
      </w:r>
    </w:p>
    <w:tbl>
      <w:tblPr>
        <w:tblW w:w="9406" w:type="dxa"/>
        <w:tblInd w:w="-68" w:type="dxa"/>
        <w:tblCellMar>
          <w:left w:w="70" w:type="dxa"/>
          <w:right w:w="70" w:type="dxa"/>
        </w:tblCellMar>
        <w:tblLook w:val="0000"/>
      </w:tblPr>
      <w:tblGrid>
        <w:gridCol w:w="1200"/>
        <w:gridCol w:w="580"/>
        <w:gridCol w:w="420"/>
        <w:gridCol w:w="460"/>
        <w:gridCol w:w="460"/>
        <w:gridCol w:w="619"/>
        <w:gridCol w:w="580"/>
        <w:gridCol w:w="2687"/>
        <w:gridCol w:w="1200"/>
        <w:gridCol w:w="1200"/>
      </w:tblGrid>
      <w:tr w:rsidR="00CA0B58" w:rsidRPr="006A1EB5" w:rsidTr="004222C4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11-may-12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Transf. Efectivo E a 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$ 100,00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$ 100,00</w:t>
            </w:r>
          </w:p>
        </w:tc>
      </w:tr>
    </w:tbl>
    <w:p w:rsidR="00CA0B58" w:rsidRDefault="00CA0B58" w:rsidP="00586673">
      <w:pPr>
        <w:tabs>
          <w:tab w:val="left" w:pos="7455"/>
        </w:tabs>
        <w:rPr>
          <w:lang w:val="es-AR"/>
        </w:rPr>
      </w:pPr>
    </w:p>
    <w:p w:rsidR="00CA0B58" w:rsidRDefault="00CA0B58" w:rsidP="00586673">
      <w:pPr>
        <w:tabs>
          <w:tab w:val="left" w:pos="7455"/>
        </w:tabs>
        <w:rPr>
          <w:lang w:val="es-AR"/>
        </w:rPr>
      </w:pPr>
      <w:r>
        <w:rPr>
          <w:lang w:val="es-AR"/>
        </w:rPr>
        <w:t>Recibe dinero (de Shirley a E)</w:t>
      </w:r>
    </w:p>
    <w:tbl>
      <w:tblPr>
        <w:tblW w:w="9406" w:type="dxa"/>
        <w:tblInd w:w="-68" w:type="dxa"/>
        <w:tblCellMar>
          <w:left w:w="70" w:type="dxa"/>
          <w:right w:w="70" w:type="dxa"/>
        </w:tblCellMar>
        <w:tblLook w:val="0000"/>
      </w:tblPr>
      <w:tblGrid>
        <w:gridCol w:w="1200"/>
        <w:gridCol w:w="580"/>
        <w:gridCol w:w="420"/>
        <w:gridCol w:w="460"/>
        <w:gridCol w:w="460"/>
        <w:gridCol w:w="619"/>
        <w:gridCol w:w="580"/>
        <w:gridCol w:w="2687"/>
        <w:gridCol w:w="1200"/>
        <w:gridCol w:w="1200"/>
      </w:tblGrid>
      <w:tr w:rsidR="00CA0B58" w:rsidRPr="006A1EB5" w:rsidTr="004222C4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11-may-12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Transf.. Efectivo de S a 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$ 100,00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4222C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$ 100,00</w:t>
            </w:r>
          </w:p>
        </w:tc>
      </w:tr>
    </w:tbl>
    <w:p w:rsidR="00CA0B58" w:rsidRPr="00D434AF" w:rsidRDefault="00CA0B58" w:rsidP="006A1EB5">
      <w:pPr>
        <w:tabs>
          <w:tab w:val="left" w:pos="7455"/>
        </w:tabs>
        <w:rPr>
          <w:lang w:val="es-AR"/>
        </w:rPr>
      </w:pPr>
    </w:p>
    <w:p w:rsidR="00CA0B58" w:rsidRDefault="00CA0B58" w:rsidP="006A1EB5">
      <w:pPr>
        <w:tabs>
          <w:tab w:val="left" w:pos="7455"/>
        </w:tabs>
        <w:rPr>
          <w:lang w:val="es-AR"/>
        </w:rPr>
      </w:pPr>
      <w:r>
        <w:rPr>
          <w:lang w:val="es-AR"/>
        </w:rPr>
        <w:t>Requerimiento 7: Solicitar la rendición de cajas, ingresando desde &lt;fecha&gt;&lt;turno&gt; hasta &lt;fecha&gt;&lt;turno&gt;, e imprimiendo un listado con la siguiente información de la tabla 1, que incluya los ingresos y egresos, y al final TOTALES de ingresos y egresos. También la diferencia entre ingreso y egreso.</w:t>
      </w:r>
    </w:p>
    <w:p w:rsidR="00CA0B58" w:rsidRDefault="00CA0B58" w:rsidP="006A1EB5">
      <w:pPr>
        <w:tabs>
          <w:tab w:val="left" w:pos="7455"/>
        </w:tabs>
        <w:rPr>
          <w:lang w:val="es-AR"/>
        </w:rPr>
      </w:pPr>
      <w:r>
        <w:rPr>
          <w:lang w:val="es-AR"/>
        </w:rPr>
        <w:t>Requerimiento 8: Solo con clave, ídem al requerimiento 7 pero exportarlo a una planilla.</w:t>
      </w:r>
    </w:p>
    <w:p w:rsidR="00CA0B58" w:rsidRPr="00D434AF" w:rsidRDefault="00CA0B58" w:rsidP="006A1EB5">
      <w:pPr>
        <w:tabs>
          <w:tab w:val="left" w:pos="7455"/>
        </w:tabs>
        <w:rPr>
          <w:lang w:val="es-AR"/>
        </w:rPr>
      </w:pPr>
      <w:r>
        <w:rPr>
          <w:lang w:val="es-AR"/>
        </w:rPr>
        <w:t>Requerimiento 9: Generar una planilla Excel de todas las facturas y gastos ingresados, IVA Mensual.</w:t>
      </w:r>
      <w:bookmarkStart w:id="0" w:name="_GoBack"/>
      <w:bookmarkEnd w:id="0"/>
    </w:p>
    <w:p w:rsidR="00CA0B58" w:rsidRDefault="00CA0B58" w:rsidP="00586673">
      <w:pPr>
        <w:tabs>
          <w:tab w:val="left" w:pos="7455"/>
        </w:tabs>
        <w:rPr>
          <w:lang w:val="es-AR"/>
        </w:rPr>
      </w:pPr>
      <w:r>
        <w:rPr>
          <w:lang w:val="es-AR"/>
        </w:rPr>
        <w:t>Requerimiento 10: Los asientos se pueden dar de baja.</w:t>
      </w:r>
    </w:p>
    <w:p w:rsidR="00CA0B58" w:rsidRDefault="00CA0B58">
      <w:pPr>
        <w:rPr>
          <w:lang w:val="es-AR"/>
        </w:rPr>
      </w:pPr>
    </w:p>
    <w:p w:rsidR="00CA0B58" w:rsidRPr="000F3F5E" w:rsidRDefault="00CA0B58">
      <w:pPr>
        <w:rPr>
          <w:b/>
          <w:bCs/>
          <w:u w:val="single"/>
          <w:lang w:val="es-AR"/>
        </w:rPr>
      </w:pPr>
      <w:r w:rsidRPr="000F3F5E">
        <w:rPr>
          <w:b/>
          <w:bCs/>
          <w:u w:val="single"/>
          <w:lang w:val="es-AR"/>
        </w:rPr>
        <w:t>NOTAS:</w:t>
      </w:r>
    </w:p>
    <w:p w:rsidR="00CA0B58" w:rsidRPr="006A1EB5" w:rsidRDefault="00CA0B58" w:rsidP="006A1EB5">
      <w:pPr>
        <w:tabs>
          <w:tab w:val="left" w:pos="7455"/>
        </w:tabs>
        <w:rPr>
          <w:b/>
          <w:bCs/>
          <w:u w:val="single"/>
          <w:lang w:val="es-AR"/>
        </w:rPr>
      </w:pPr>
      <w:r w:rsidRPr="006A1EB5">
        <w:rPr>
          <w:b/>
          <w:bCs/>
          <w:u w:val="single"/>
          <w:lang w:val="es-AR"/>
        </w:rPr>
        <w:t>ABM Conceptos:</w:t>
      </w:r>
    </w:p>
    <w:p w:rsidR="00CA0B58" w:rsidRDefault="00CA0B58" w:rsidP="006A1EB5">
      <w:pPr>
        <w:tabs>
          <w:tab w:val="left" w:pos="7455"/>
        </w:tabs>
        <w:rPr>
          <w:lang w:val="es-AR"/>
        </w:rPr>
      </w:pPr>
      <w:r>
        <w:rPr>
          <w:lang w:val="es-AR"/>
        </w:rPr>
        <w:t>Hay que hacer un ABM de Conceptos de Egresos e Ingresos. Los que ya están son (pero son cargados dinámicamente):</w:t>
      </w:r>
    </w:p>
    <w:p w:rsidR="00CA0B58" w:rsidRDefault="00CA0B58" w:rsidP="006A1EB5">
      <w:pPr>
        <w:tabs>
          <w:tab w:val="left" w:pos="7455"/>
        </w:tabs>
        <w:rPr>
          <w:lang w:val="es-AR"/>
        </w:rPr>
      </w:pPr>
      <w:r>
        <w:rPr>
          <w:lang w:val="es-AR"/>
        </w:rPr>
        <w:t xml:space="preserve">BG – Banco Galicia </w:t>
      </w:r>
    </w:p>
    <w:p w:rsidR="00CA0B58" w:rsidRDefault="00CA0B58" w:rsidP="006A1EB5">
      <w:pPr>
        <w:tabs>
          <w:tab w:val="left" w:pos="7455"/>
        </w:tabs>
        <w:rPr>
          <w:lang w:val="es-AR"/>
        </w:rPr>
      </w:pPr>
      <w:r>
        <w:rPr>
          <w:lang w:val="es-AR"/>
        </w:rPr>
        <w:t>CFS – Efectivo</w:t>
      </w:r>
    </w:p>
    <w:p w:rsidR="00CA0B58" w:rsidRDefault="00CA0B58" w:rsidP="006A1EB5">
      <w:pPr>
        <w:tabs>
          <w:tab w:val="left" w:pos="7455"/>
        </w:tabs>
        <w:rPr>
          <w:lang w:val="es-AR"/>
        </w:rPr>
      </w:pPr>
      <w:r>
        <w:rPr>
          <w:lang w:val="es-AR"/>
        </w:rPr>
        <w:t>PROV – Carga de Vales de Provincia</w:t>
      </w:r>
    </w:p>
    <w:p w:rsidR="00CA0B58" w:rsidRDefault="00CA0B58" w:rsidP="006A1EB5">
      <w:pPr>
        <w:tabs>
          <w:tab w:val="left" w:pos="7455"/>
        </w:tabs>
        <w:rPr>
          <w:lang w:val="es-AR"/>
        </w:rPr>
      </w:pPr>
      <w:r>
        <w:rPr>
          <w:lang w:val="es-AR"/>
        </w:rPr>
        <w:t>BONO – Bonos a particulares</w:t>
      </w:r>
    </w:p>
    <w:p w:rsidR="00CA0B58" w:rsidRDefault="00CA0B58" w:rsidP="006A1EB5">
      <w:pPr>
        <w:tabs>
          <w:tab w:val="left" w:pos="7455"/>
        </w:tabs>
        <w:rPr>
          <w:lang w:val="es-AR"/>
        </w:rPr>
      </w:pPr>
      <w:r>
        <w:rPr>
          <w:lang w:val="es-AR"/>
        </w:rPr>
        <w:t>X – Gastos FCA</w:t>
      </w:r>
    </w:p>
    <w:p w:rsidR="00CA0B58" w:rsidRDefault="00CA0B58" w:rsidP="006A1EB5">
      <w:pPr>
        <w:tabs>
          <w:tab w:val="left" w:pos="7455"/>
        </w:tabs>
        <w:rPr>
          <w:lang w:val="es-AR"/>
        </w:rPr>
      </w:pPr>
      <w:r>
        <w:rPr>
          <w:lang w:val="es-AR"/>
        </w:rPr>
        <w:t>X – Gastos FG</w:t>
      </w:r>
    </w:p>
    <w:p w:rsidR="00CA0B58" w:rsidRDefault="00CA0B58" w:rsidP="006A1EB5">
      <w:pPr>
        <w:tabs>
          <w:tab w:val="left" w:pos="7455"/>
        </w:tabs>
        <w:rPr>
          <w:lang w:val="es-AR"/>
        </w:rPr>
      </w:pPr>
      <w:r>
        <w:rPr>
          <w:lang w:val="es-AR"/>
        </w:rPr>
        <w:t>SJ – Sueldos y Jornales</w:t>
      </w:r>
    </w:p>
    <w:p w:rsidR="00CA0B58" w:rsidRDefault="00CA0B58">
      <w:pPr>
        <w:rPr>
          <w:lang w:val="es-AR"/>
        </w:rPr>
      </w:pPr>
    </w:p>
    <w:p w:rsidR="00CA0B58" w:rsidRDefault="00CA0B58">
      <w:pPr>
        <w:rPr>
          <w:lang w:val="es-AR"/>
        </w:rPr>
      </w:pPr>
      <w:r>
        <w:rPr>
          <w:lang w:val="es-AR"/>
        </w:rPr>
        <w:t>En cada concepto indicar si es movimiento de dinero o gasto.</w:t>
      </w:r>
    </w:p>
    <w:p w:rsidR="00CA0B58" w:rsidRDefault="00CA0B58">
      <w:pPr>
        <w:rPr>
          <w:lang w:val="es-AR"/>
        </w:rPr>
      </w:pPr>
    </w:p>
    <w:p w:rsidR="00CA0B58" w:rsidRDefault="00CA0B58">
      <w:pPr>
        <w:rPr>
          <w:lang w:val="es-AR"/>
        </w:rPr>
      </w:pPr>
      <w:r>
        <w:rPr>
          <w:lang w:val="es-AR"/>
        </w:rPr>
        <w:t>Rendición para Encargado:</w:t>
      </w:r>
    </w:p>
    <w:p w:rsidR="00CA0B58" w:rsidRDefault="00CA0B58">
      <w:pPr>
        <w:rPr>
          <w:lang w:val="es-AR"/>
        </w:rPr>
      </w:pPr>
    </w:p>
    <w:p w:rsidR="00CA0B58" w:rsidRDefault="00CA0B58">
      <w:pPr>
        <w:rPr>
          <w:lang w:val="es-AR"/>
        </w:rPr>
      </w:pPr>
      <w:r>
        <w:rPr>
          <w:lang w:val="es-AR"/>
        </w:rPr>
        <w:t>INGRESOS</w:t>
      </w:r>
    </w:p>
    <w:p w:rsidR="00CA0B58" w:rsidRDefault="00CA0B58">
      <w:pPr>
        <w:rPr>
          <w:lang w:val="es-AR"/>
        </w:rPr>
      </w:pPr>
      <w:r>
        <w:rPr>
          <w:lang w:val="es-AR"/>
        </w:rPr>
        <w:t>Tabla 1:</w:t>
      </w:r>
    </w:p>
    <w:p w:rsidR="00CA0B58" w:rsidRDefault="00CA0B58">
      <w:pPr>
        <w:rPr>
          <w:lang w:val="es-AR"/>
        </w:rPr>
      </w:pPr>
    </w:p>
    <w:p w:rsidR="00CA0B58" w:rsidRDefault="00CA0B58">
      <w:pPr>
        <w:rPr>
          <w:lang w:val="es-AR"/>
        </w:rPr>
      </w:pPr>
      <w:r>
        <w:rPr>
          <w:lang w:val="es-AR"/>
        </w:rPr>
        <w:t>Las columnas B van en blanco.</w:t>
      </w:r>
    </w:p>
    <w:p w:rsidR="00CA0B58" w:rsidRDefault="00CA0B58">
      <w:pPr>
        <w:rPr>
          <w:lang w:val="es-AR"/>
        </w:rPr>
      </w:pPr>
      <w:r>
        <w:rPr>
          <w:lang w:val="es-AR"/>
        </w:rPr>
        <w:t>Abreviaturas</w:t>
      </w:r>
    </w:p>
    <w:p w:rsidR="00CA0B58" w:rsidRDefault="00CA0B58">
      <w:pPr>
        <w:rPr>
          <w:lang w:val="es-AR"/>
        </w:rPr>
      </w:pPr>
      <w:r>
        <w:rPr>
          <w:lang w:val="es-AR"/>
        </w:rPr>
        <w:t xml:space="preserve">Productos: </w:t>
      </w:r>
    </w:p>
    <w:p w:rsidR="00CA0B58" w:rsidRDefault="00CA0B58">
      <w:pPr>
        <w:rPr>
          <w:lang w:val="es-AR"/>
        </w:rPr>
      </w:pPr>
      <w:r>
        <w:rPr>
          <w:lang w:val="es-AR"/>
        </w:rPr>
        <w:t>Agregar una columna con la abreviatura del producto, por ejemplo Nafta=N, Gasoil=O2, Eurodiesel=O3, GNC=V</w:t>
      </w:r>
    </w:p>
    <w:p w:rsidR="00CA0B58" w:rsidRDefault="00CA0B58">
      <w:pPr>
        <w:rPr>
          <w:lang w:val="es-AR"/>
        </w:rPr>
      </w:pPr>
      <w:r>
        <w:rPr>
          <w:lang w:val="es-AR"/>
        </w:rPr>
        <w:t>En la Columna SS va el producto que se ha vendido</w:t>
      </w:r>
    </w:p>
    <w:p w:rsidR="00CA0B58" w:rsidRDefault="00CA0B58">
      <w:pPr>
        <w:rPr>
          <w:lang w:val="es-AR"/>
        </w:rPr>
      </w:pPr>
      <w:r>
        <w:rPr>
          <w:lang w:val="es-AR"/>
        </w:rPr>
        <w:t>En la columna ES corresponde a quien le entró el  monto ingresado.</w:t>
      </w:r>
    </w:p>
    <w:p w:rsidR="00CA0B58" w:rsidRDefault="00CA0B58">
      <w:pPr>
        <w:rPr>
          <w:lang w:val="es-AR"/>
        </w:rPr>
      </w:pPr>
      <w:r>
        <w:rPr>
          <w:lang w:val="es-AR"/>
        </w:rPr>
        <w:t>ES: Letra de encargado es E</w:t>
      </w:r>
    </w:p>
    <w:p w:rsidR="00CA0B58" w:rsidRDefault="00CA0B58">
      <w:pPr>
        <w:rPr>
          <w:lang w:val="es-AR"/>
        </w:rPr>
      </w:pPr>
      <w:r>
        <w:rPr>
          <w:lang w:val="es-AR"/>
        </w:rPr>
        <w:t>El Concepto en ingresos está en blanco.</w:t>
      </w:r>
    </w:p>
    <w:p w:rsidR="00CA0B58" w:rsidRDefault="00CA0B58">
      <w:pPr>
        <w:rPr>
          <w:lang w:val="es-AR"/>
        </w:rPr>
      </w:pPr>
      <w:r>
        <w:rPr>
          <w:lang w:val="es-AR"/>
        </w:rPr>
        <w:t>La información se toma de lo que está cargado en el Sistema.</w:t>
      </w:r>
    </w:p>
    <w:p w:rsidR="00CA0B58" w:rsidRDefault="00CA0B58">
      <w:pPr>
        <w:rPr>
          <w:lang w:val="es-AR"/>
        </w:rPr>
      </w:pPr>
      <w:r>
        <w:rPr>
          <w:lang w:val="es-AR"/>
        </w:rPr>
        <w:t>Por ejemplo:</w:t>
      </w:r>
    </w:p>
    <w:tbl>
      <w:tblPr>
        <w:tblW w:w="8589" w:type="dxa"/>
        <w:tblInd w:w="-68" w:type="dxa"/>
        <w:tblCellMar>
          <w:left w:w="70" w:type="dxa"/>
          <w:right w:w="70" w:type="dxa"/>
        </w:tblCellMar>
        <w:tblLook w:val="00A0"/>
      </w:tblPr>
      <w:tblGrid>
        <w:gridCol w:w="1200"/>
        <w:gridCol w:w="900"/>
        <w:gridCol w:w="940"/>
        <w:gridCol w:w="672"/>
        <w:gridCol w:w="672"/>
        <w:gridCol w:w="680"/>
        <w:gridCol w:w="660"/>
        <w:gridCol w:w="1305"/>
        <w:gridCol w:w="1560"/>
      </w:tblGrid>
      <w:tr w:rsidR="00CA0B58" w:rsidRPr="00264217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01-dic-10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M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Martin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$ 3.155,11</w:t>
            </w:r>
          </w:p>
        </w:tc>
      </w:tr>
      <w:tr w:rsidR="00CA0B58" w:rsidRPr="00264217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01-dic-10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M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Martin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N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$ 1.862,29</w:t>
            </w:r>
          </w:p>
        </w:tc>
      </w:tr>
      <w:tr w:rsidR="00CA0B58" w:rsidRPr="00264217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01-dic-10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M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Martin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O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$ 508,41</w:t>
            </w:r>
          </w:p>
        </w:tc>
      </w:tr>
      <w:tr w:rsidR="00CA0B58" w:rsidRPr="00264217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01-dic-10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M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F271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Martin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O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F271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F2714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0</w:t>
            </w:r>
          </w:p>
        </w:tc>
      </w:tr>
      <w:tr w:rsidR="00CA0B58" w:rsidRPr="00264217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01-dic-10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Saúl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$ 3.888,07</w:t>
            </w:r>
          </w:p>
        </w:tc>
      </w:tr>
      <w:tr w:rsidR="00CA0B58" w:rsidRPr="00264217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01-dic-10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Saúl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N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$ 2.675,44</w:t>
            </w:r>
          </w:p>
        </w:tc>
      </w:tr>
      <w:tr w:rsidR="00CA0B58" w:rsidRPr="00264217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01-dic-10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Saúl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O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$ 220,39</w:t>
            </w:r>
          </w:p>
        </w:tc>
      </w:tr>
      <w:tr w:rsidR="00CA0B58" w:rsidRPr="00264217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01-dic-10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F271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Saúl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O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F271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F2714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$ 2,20</w:t>
            </w:r>
          </w:p>
        </w:tc>
      </w:tr>
      <w:tr w:rsidR="00CA0B58" w:rsidRPr="00264217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02-dic-10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N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Vladimir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0</w:t>
            </w:r>
          </w:p>
        </w:tc>
      </w:tr>
      <w:tr w:rsidR="00CA0B58" w:rsidRPr="00264217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02-dic-10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N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Vladimir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N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$ 603,32</w:t>
            </w:r>
          </w:p>
        </w:tc>
      </w:tr>
      <w:tr w:rsidR="00CA0B58" w:rsidRPr="00264217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02-dic-10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N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Vladimir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O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$ 69,44</w:t>
            </w:r>
          </w:p>
        </w:tc>
      </w:tr>
      <w:tr w:rsidR="00CA0B58" w:rsidRPr="00264217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02-dic-10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N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F271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Vladimir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O</w:t>
            </w:r>
            <w:r>
              <w:rPr>
                <w:rFonts w:ascii="Arial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F2714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F2714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$ 69,44</w:t>
            </w:r>
          </w:p>
        </w:tc>
      </w:tr>
      <w:tr w:rsidR="00CA0B58" w:rsidRPr="00264217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02-dic-10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M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Martin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V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$ 4.027,70</w:t>
            </w:r>
          </w:p>
        </w:tc>
      </w:tr>
      <w:tr w:rsidR="00CA0B58" w:rsidRPr="00264217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02-dic-10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M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Martin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N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$ 2.741,95</w:t>
            </w:r>
          </w:p>
        </w:tc>
      </w:tr>
      <w:tr w:rsidR="00CA0B58" w:rsidRPr="00264217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02-dic-10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M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Martin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O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D434AF" w:rsidRDefault="00CA0B58" w:rsidP="00D434AF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D434AF">
              <w:rPr>
                <w:rFonts w:ascii="Arial" w:hAnsi="Arial" w:cs="Arial"/>
                <w:sz w:val="20"/>
                <w:szCs w:val="20"/>
                <w:lang w:eastAsia="es-ES"/>
              </w:rPr>
              <w:t>$ 3.785,48</w:t>
            </w:r>
          </w:p>
        </w:tc>
      </w:tr>
    </w:tbl>
    <w:p w:rsidR="00CA0B58" w:rsidRDefault="00CA0B58">
      <w:pPr>
        <w:rPr>
          <w:lang w:val="es-AR"/>
        </w:rPr>
      </w:pPr>
    </w:p>
    <w:p w:rsidR="00CA0B58" w:rsidRDefault="00CA0B58">
      <w:pPr>
        <w:rPr>
          <w:lang w:val="es-AR"/>
        </w:rPr>
      </w:pPr>
    </w:p>
    <w:p w:rsidR="00CA0B58" w:rsidRDefault="00CA0B58">
      <w:pPr>
        <w:rPr>
          <w:lang w:val="es-AR"/>
        </w:rPr>
      </w:pPr>
    </w:p>
    <w:p w:rsidR="00CA0B58" w:rsidRDefault="00CA0B58" w:rsidP="00D434AF">
      <w:pPr>
        <w:rPr>
          <w:lang w:val="es-AR"/>
        </w:rPr>
      </w:pPr>
      <w:r>
        <w:rPr>
          <w:lang w:val="es-AR"/>
        </w:rPr>
        <w:t>EGRESOS</w:t>
      </w:r>
    </w:p>
    <w:p w:rsidR="00CA0B58" w:rsidRDefault="00CA0B58" w:rsidP="00D434AF">
      <w:pPr>
        <w:rPr>
          <w:lang w:val="es-AR"/>
        </w:rPr>
      </w:pPr>
      <w:r>
        <w:rPr>
          <w:lang w:val="es-AR"/>
        </w:rPr>
        <w:t>Tabla 2:</w:t>
      </w:r>
    </w:p>
    <w:tbl>
      <w:tblPr>
        <w:tblpPr w:leftFromText="141" w:rightFromText="141" w:vertAnchor="text" w:horzAnchor="page" w:tblpX="1116" w:tblpY="405"/>
        <w:tblW w:w="9001" w:type="dxa"/>
        <w:tblCellMar>
          <w:left w:w="70" w:type="dxa"/>
          <w:right w:w="70" w:type="dxa"/>
        </w:tblCellMar>
        <w:tblLook w:val="00A0"/>
      </w:tblPr>
      <w:tblGrid>
        <w:gridCol w:w="1146"/>
        <w:gridCol w:w="862"/>
        <w:gridCol w:w="863"/>
        <w:gridCol w:w="285"/>
        <w:gridCol w:w="680"/>
        <w:gridCol w:w="680"/>
        <w:gridCol w:w="679"/>
        <w:gridCol w:w="1354"/>
        <w:gridCol w:w="1353"/>
        <w:gridCol w:w="1099"/>
      </w:tblGrid>
      <w:tr w:rsidR="00CA0B58" w:rsidRPr="00264217">
        <w:trPr>
          <w:trHeight w:val="270"/>
        </w:trPr>
        <w:tc>
          <w:tcPr>
            <w:tcW w:w="11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CA0B58" w:rsidRPr="002D0F56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2D0F56"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Fecha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CA0B58" w:rsidRPr="002D0F56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2D0F56"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Turno</w:t>
            </w:r>
          </w:p>
        </w:tc>
        <w:tc>
          <w:tcPr>
            <w:tcW w:w="8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CA0B58" w:rsidRPr="002D0F56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2D0F56"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Playero</w:t>
            </w:r>
          </w:p>
        </w:tc>
        <w:tc>
          <w:tcPr>
            <w:tcW w:w="2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CA0B58" w:rsidRPr="002D0F56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B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CA0B58" w:rsidRPr="002D0F56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B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CA0B58" w:rsidRPr="002D0F56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2D0F56"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ES</w:t>
            </w:r>
          </w:p>
        </w:tc>
        <w:tc>
          <w:tcPr>
            <w:tcW w:w="6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CA0B58" w:rsidRPr="002D0F56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2D0F56"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SS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CA0B58" w:rsidRPr="002D0F56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2D0F56">
              <w:rPr>
                <w:rFonts w:ascii="Arial" w:hAnsi="Arial" w:cs="Arial"/>
                <w:sz w:val="20"/>
                <w:szCs w:val="20"/>
                <w:lang w:eastAsia="es-ES"/>
              </w:rPr>
              <w:t>Concepto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</w:tcPr>
          <w:p w:rsidR="00CA0B58" w:rsidRPr="002D0F56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 w:rsidRPr="002D0F56"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Ingreso</w:t>
            </w:r>
          </w:p>
        </w:tc>
        <w:tc>
          <w:tcPr>
            <w:tcW w:w="114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CA0B58" w:rsidRPr="002D0F56" w:rsidRDefault="00CA0B58" w:rsidP="00F2714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es-ES"/>
              </w:rPr>
              <w:t>Egreso</w:t>
            </w:r>
          </w:p>
        </w:tc>
      </w:tr>
    </w:tbl>
    <w:p w:rsidR="00CA0B58" w:rsidRDefault="00CA0B58">
      <w:pPr>
        <w:rPr>
          <w:lang w:val="es-AR"/>
        </w:rPr>
      </w:pPr>
    </w:p>
    <w:p w:rsidR="00CA0B58" w:rsidRDefault="00CA0B58" w:rsidP="00D434AF">
      <w:pPr>
        <w:tabs>
          <w:tab w:val="left" w:pos="7455"/>
        </w:tabs>
        <w:rPr>
          <w:lang w:val="es-AR"/>
        </w:rPr>
      </w:pPr>
      <w:r>
        <w:rPr>
          <w:lang w:val="es-AR"/>
        </w:rPr>
        <w:t>SS = Encargado (Letra E)</w:t>
      </w:r>
    </w:p>
    <w:p w:rsidR="00CA0B58" w:rsidRDefault="00CA0B58" w:rsidP="00D434AF">
      <w:pPr>
        <w:tabs>
          <w:tab w:val="left" w:pos="7455"/>
        </w:tabs>
        <w:rPr>
          <w:lang w:val="es-AR"/>
        </w:rPr>
      </w:pPr>
      <w:r>
        <w:rPr>
          <w:lang w:val="es-AR"/>
        </w:rPr>
        <w:t>ES = Es el concepto de porqué sale.</w:t>
      </w:r>
    </w:p>
    <w:p w:rsidR="00CA0B58" w:rsidRDefault="00CA0B58" w:rsidP="00D434AF">
      <w:pPr>
        <w:tabs>
          <w:tab w:val="left" w:pos="7455"/>
        </w:tabs>
        <w:rPr>
          <w:lang w:val="es-AR"/>
        </w:rPr>
      </w:pPr>
      <w:r>
        <w:rPr>
          <w:lang w:val="es-AR"/>
        </w:rPr>
        <w:t>La carga de los egresos se van haciendo incrementalmente.</w:t>
      </w:r>
    </w:p>
    <w:p w:rsidR="00CA0B58" w:rsidRDefault="00CA0B58" w:rsidP="00D434AF">
      <w:pPr>
        <w:tabs>
          <w:tab w:val="left" w:pos="7455"/>
        </w:tabs>
        <w:rPr>
          <w:lang w:val="es-AR"/>
        </w:rPr>
      </w:pPr>
    </w:p>
    <w:p w:rsidR="00CA0B58" w:rsidRDefault="00CA0B58" w:rsidP="00D434AF">
      <w:pPr>
        <w:tabs>
          <w:tab w:val="left" w:pos="7455"/>
        </w:tabs>
        <w:rPr>
          <w:lang w:val="es-AR"/>
        </w:rPr>
      </w:pPr>
      <w:r>
        <w:rPr>
          <w:lang w:val="es-AR"/>
        </w:rPr>
        <w:t>CIERRE DE RENDICIÓN</w:t>
      </w:r>
    </w:p>
    <w:p w:rsidR="00CA0B58" w:rsidRDefault="00CA0B58" w:rsidP="00F2172F">
      <w:pPr>
        <w:rPr>
          <w:lang w:val="es-AR"/>
        </w:rPr>
      </w:pPr>
      <w:r>
        <w:rPr>
          <w:lang w:val="es-AR"/>
        </w:rPr>
        <w:t>Desde &lt;fecha&gt;&lt;turno&gt; hasta &lt;fecha&gt;&lt;turno&gt;</w:t>
      </w:r>
    </w:p>
    <w:p w:rsidR="00CA0B58" w:rsidRDefault="00CA0B58" w:rsidP="00F2172F">
      <w:pPr>
        <w:tabs>
          <w:tab w:val="left" w:pos="7455"/>
        </w:tabs>
        <w:rPr>
          <w:lang w:val="es-AR"/>
        </w:rPr>
      </w:pPr>
      <w:r>
        <w:rPr>
          <w:lang w:val="es-AR"/>
        </w:rPr>
        <w:t>Le imprima al encargado un listado con la siguiente información</w:t>
      </w:r>
    </w:p>
    <w:p w:rsidR="00CA0B58" w:rsidRDefault="00CA0B58" w:rsidP="00F2172F">
      <w:pPr>
        <w:tabs>
          <w:tab w:val="left" w:pos="7455"/>
        </w:tabs>
        <w:rPr>
          <w:lang w:val="es-AR"/>
        </w:rPr>
      </w:pPr>
      <w:r>
        <w:rPr>
          <w:lang w:val="es-AR"/>
        </w:rPr>
        <w:t>Listado de ingresos y egresos, y al final TOTALES y diferencia entre ingreso y egreso.</w:t>
      </w:r>
    </w:p>
    <w:p w:rsidR="00CA0B58" w:rsidRDefault="00CA0B58" w:rsidP="00F2172F">
      <w:pPr>
        <w:tabs>
          <w:tab w:val="left" w:pos="7455"/>
        </w:tabs>
        <w:rPr>
          <w:lang w:val="es-AR"/>
        </w:rPr>
      </w:pPr>
    </w:p>
    <w:p w:rsidR="00CA0B58" w:rsidRDefault="00CA0B58" w:rsidP="00F2172F">
      <w:pPr>
        <w:tabs>
          <w:tab w:val="left" w:pos="7455"/>
        </w:tabs>
        <w:rPr>
          <w:lang w:val="es-AR"/>
        </w:rPr>
      </w:pPr>
      <w:r>
        <w:rPr>
          <w:lang w:val="es-AR"/>
        </w:rPr>
        <w:t>CARGA DE EGRESOS:</w:t>
      </w:r>
    </w:p>
    <w:p w:rsidR="00CA0B58" w:rsidRDefault="00CA0B58" w:rsidP="00D434AF">
      <w:pPr>
        <w:tabs>
          <w:tab w:val="left" w:pos="7455"/>
        </w:tabs>
        <w:rPr>
          <w:lang w:val="es-AR"/>
        </w:rPr>
      </w:pPr>
      <w:r>
        <w:rPr>
          <w:lang w:val="es-AR"/>
        </w:rPr>
        <w:t>Cuando se ingrese los egresos, se agrega el Concepto y se le puede agregar un texto adicional.</w:t>
      </w:r>
    </w:p>
    <w:p w:rsidR="00CA0B58" w:rsidRDefault="00CA0B58" w:rsidP="00F2172F">
      <w:pPr>
        <w:tabs>
          <w:tab w:val="left" w:pos="7455"/>
        </w:tabs>
        <w:rPr>
          <w:lang w:val="es-AR"/>
        </w:rPr>
      </w:pPr>
      <w:r>
        <w:rPr>
          <w:lang w:val="es-AR"/>
        </w:rPr>
        <w:t>X – Gastos FCA</w:t>
      </w:r>
    </w:p>
    <w:p w:rsidR="00CA0B58" w:rsidRDefault="00CA0B58" w:rsidP="00F2172F">
      <w:pPr>
        <w:tabs>
          <w:tab w:val="left" w:pos="7455"/>
        </w:tabs>
        <w:rPr>
          <w:lang w:val="es-AR"/>
        </w:rPr>
      </w:pPr>
      <w:r>
        <w:rPr>
          <w:lang w:val="es-AR"/>
        </w:rPr>
        <w:t>Para FCA se debe ingresar el detalle del gasto.</w:t>
      </w:r>
    </w:p>
    <w:p w:rsidR="00CA0B58" w:rsidRDefault="00CA0B58" w:rsidP="00F2172F">
      <w:pPr>
        <w:tabs>
          <w:tab w:val="left" w:pos="7455"/>
        </w:tabs>
        <w:rPr>
          <w:lang w:val="es-AR"/>
        </w:rPr>
      </w:pPr>
    </w:p>
    <w:p w:rsidR="00CA0B58" w:rsidRDefault="00CA0B58" w:rsidP="00F2172F">
      <w:pPr>
        <w:tabs>
          <w:tab w:val="left" w:pos="7455"/>
        </w:tabs>
        <w:rPr>
          <w:lang w:val="es-AR"/>
        </w:rPr>
      </w:pPr>
      <w:r>
        <w:rPr>
          <w:lang w:val="es-AR"/>
        </w:rPr>
        <w:t>Tabla 3:</w:t>
      </w:r>
    </w:p>
    <w:p w:rsidR="00CA0B58" w:rsidRDefault="00CA0B58" w:rsidP="00606CCF">
      <w:pPr>
        <w:tabs>
          <w:tab w:val="left" w:pos="1335"/>
          <w:tab w:val="left" w:pos="2535"/>
          <w:tab w:val="left" w:pos="4175"/>
          <w:tab w:val="left" w:pos="5775"/>
          <w:tab w:val="left" w:pos="7015"/>
          <w:tab w:val="left" w:pos="9595"/>
          <w:tab w:val="left" w:pos="10855"/>
          <w:tab w:val="left" w:pos="12055"/>
          <w:tab w:val="left" w:pos="13255"/>
          <w:tab w:val="left" w:pos="14495"/>
          <w:tab w:val="left" w:pos="15735"/>
          <w:tab w:val="left" w:pos="16935"/>
          <w:tab w:val="left" w:pos="18135"/>
          <w:tab w:val="left" w:pos="19335"/>
          <w:tab w:val="left" w:pos="20732"/>
          <w:tab w:val="left" w:pos="21932"/>
          <w:tab w:val="left" w:pos="23132"/>
        </w:tabs>
        <w:spacing w:after="0" w:line="240" w:lineRule="auto"/>
        <w:ind w:left="55"/>
        <w:rPr>
          <w:rFonts w:ascii="Arial" w:hAnsi="Arial" w:cs="Arial"/>
          <w:b/>
          <w:bCs/>
          <w:sz w:val="20"/>
          <w:szCs w:val="20"/>
          <w:lang w:eastAsia="es-ES"/>
        </w:rPr>
      </w:pPr>
      <w:r w:rsidRPr="00606CCF">
        <w:rPr>
          <w:rFonts w:ascii="Arial" w:hAnsi="Arial" w:cs="Arial"/>
          <w:b/>
          <w:bCs/>
          <w:sz w:val="20"/>
          <w:szCs w:val="20"/>
          <w:lang w:eastAsia="es-ES"/>
        </w:rPr>
        <w:t>Fecha</w:t>
      </w:r>
      <w:r w:rsidRPr="00606CCF">
        <w:rPr>
          <w:rFonts w:ascii="Arial" w:hAnsi="Arial" w:cs="Arial"/>
          <w:b/>
          <w:bCs/>
          <w:sz w:val="20"/>
          <w:szCs w:val="20"/>
          <w:lang w:eastAsia="es-ES"/>
        </w:rPr>
        <w:tab/>
        <w:t>TIPO</w:t>
      </w:r>
      <w:r w:rsidRPr="00606CCF">
        <w:rPr>
          <w:rFonts w:ascii="Arial" w:hAnsi="Arial" w:cs="Arial"/>
          <w:b/>
          <w:bCs/>
          <w:sz w:val="20"/>
          <w:szCs w:val="20"/>
          <w:lang w:eastAsia="es-ES"/>
        </w:rPr>
        <w:tab/>
        <w:t>Codigo</w:t>
      </w:r>
      <w:r w:rsidRPr="00606CCF">
        <w:rPr>
          <w:rFonts w:ascii="Arial" w:hAnsi="Arial" w:cs="Arial"/>
          <w:b/>
          <w:bCs/>
          <w:sz w:val="20"/>
          <w:szCs w:val="20"/>
          <w:lang w:eastAsia="es-ES"/>
        </w:rPr>
        <w:tab/>
        <w:t>CUIT</w:t>
      </w:r>
      <w:r w:rsidRPr="00606CCF">
        <w:rPr>
          <w:rFonts w:ascii="Arial" w:hAnsi="Arial" w:cs="Arial"/>
          <w:b/>
          <w:bCs/>
          <w:sz w:val="20"/>
          <w:szCs w:val="20"/>
          <w:lang w:eastAsia="es-ES"/>
        </w:rPr>
        <w:tab/>
        <w:t>Empresa</w:t>
      </w:r>
      <w:r w:rsidRPr="00606CCF">
        <w:rPr>
          <w:rFonts w:ascii="Arial" w:hAnsi="Arial" w:cs="Arial"/>
          <w:b/>
          <w:bCs/>
          <w:sz w:val="20"/>
          <w:szCs w:val="20"/>
          <w:lang w:eastAsia="es-ES"/>
        </w:rPr>
        <w:tab/>
        <w:t>Nº Factura</w:t>
      </w:r>
      <w:r w:rsidRPr="00606CCF">
        <w:rPr>
          <w:rFonts w:ascii="Arial" w:hAnsi="Arial" w:cs="Arial"/>
          <w:b/>
          <w:bCs/>
          <w:sz w:val="20"/>
          <w:szCs w:val="20"/>
          <w:lang w:eastAsia="es-ES"/>
        </w:rPr>
        <w:tab/>
      </w:r>
    </w:p>
    <w:p w:rsidR="00CA0B58" w:rsidRDefault="00CA0B58" w:rsidP="00606CCF">
      <w:pPr>
        <w:tabs>
          <w:tab w:val="left" w:pos="1335"/>
          <w:tab w:val="left" w:pos="2535"/>
          <w:tab w:val="left" w:pos="4175"/>
          <w:tab w:val="left" w:pos="5775"/>
          <w:tab w:val="left" w:pos="7015"/>
          <w:tab w:val="left" w:pos="9595"/>
          <w:tab w:val="left" w:pos="10855"/>
          <w:tab w:val="left" w:pos="12055"/>
          <w:tab w:val="left" w:pos="13255"/>
          <w:tab w:val="left" w:pos="14495"/>
          <w:tab w:val="left" w:pos="15735"/>
          <w:tab w:val="left" w:pos="16935"/>
          <w:tab w:val="left" w:pos="18135"/>
          <w:tab w:val="left" w:pos="19335"/>
          <w:tab w:val="left" w:pos="20732"/>
          <w:tab w:val="left" w:pos="21932"/>
          <w:tab w:val="left" w:pos="23132"/>
        </w:tabs>
        <w:spacing w:after="0" w:line="240" w:lineRule="auto"/>
        <w:ind w:left="55"/>
        <w:rPr>
          <w:rFonts w:ascii="Arial" w:hAnsi="Arial" w:cs="Arial"/>
          <w:b/>
          <w:bCs/>
          <w:sz w:val="20"/>
          <w:szCs w:val="20"/>
          <w:lang w:eastAsia="es-ES"/>
        </w:rPr>
      </w:pPr>
    </w:p>
    <w:p w:rsidR="00CA0B58" w:rsidRDefault="00CA0B58" w:rsidP="00606CCF">
      <w:pPr>
        <w:tabs>
          <w:tab w:val="left" w:pos="1335"/>
          <w:tab w:val="left" w:pos="2535"/>
          <w:tab w:val="left" w:pos="4175"/>
          <w:tab w:val="left" w:pos="5775"/>
          <w:tab w:val="left" w:pos="7015"/>
          <w:tab w:val="left" w:pos="9595"/>
          <w:tab w:val="left" w:pos="10855"/>
          <w:tab w:val="left" w:pos="12055"/>
          <w:tab w:val="left" w:pos="13255"/>
          <w:tab w:val="left" w:pos="14495"/>
          <w:tab w:val="left" w:pos="15735"/>
          <w:tab w:val="left" w:pos="16935"/>
          <w:tab w:val="left" w:pos="18135"/>
          <w:tab w:val="left" w:pos="19335"/>
          <w:tab w:val="left" w:pos="20732"/>
          <w:tab w:val="left" w:pos="21932"/>
          <w:tab w:val="left" w:pos="23132"/>
        </w:tabs>
        <w:spacing w:after="0" w:line="240" w:lineRule="auto"/>
        <w:ind w:left="55"/>
        <w:rPr>
          <w:rFonts w:ascii="Arial" w:hAnsi="Arial" w:cs="Arial"/>
          <w:b/>
          <w:bCs/>
          <w:sz w:val="20"/>
          <w:szCs w:val="20"/>
          <w:lang w:eastAsia="es-ES"/>
        </w:rPr>
      </w:pPr>
      <w:r w:rsidRPr="00606CCF">
        <w:rPr>
          <w:rFonts w:ascii="Arial" w:hAnsi="Arial" w:cs="Arial"/>
          <w:b/>
          <w:bCs/>
          <w:sz w:val="20"/>
          <w:szCs w:val="20"/>
          <w:lang w:eastAsia="es-ES"/>
        </w:rPr>
        <w:t>NG21</w:t>
      </w:r>
      <w:r w:rsidRPr="00606CCF">
        <w:rPr>
          <w:rFonts w:ascii="Arial" w:hAnsi="Arial" w:cs="Arial"/>
          <w:b/>
          <w:bCs/>
          <w:sz w:val="20"/>
          <w:szCs w:val="20"/>
          <w:lang w:eastAsia="es-ES"/>
        </w:rPr>
        <w:tab/>
        <w:t>IVA21</w:t>
      </w:r>
      <w:r w:rsidRPr="00606CCF">
        <w:rPr>
          <w:rFonts w:ascii="Arial" w:hAnsi="Arial" w:cs="Arial"/>
          <w:b/>
          <w:bCs/>
          <w:sz w:val="20"/>
          <w:szCs w:val="20"/>
          <w:lang w:eastAsia="es-ES"/>
        </w:rPr>
        <w:tab/>
        <w:t>NG10,5</w:t>
      </w:r>
      <w:r w:rsidRPr="00606CCF">
        <w:rPr>
          <w:rFonts w:ascii="Arial" w:hAnsi="Arial" w:cs="Arial"/>
          <w:b/>
          <w:bCs/>
          <w:sz w:val="20"/>
          <w:szCs w:val="20"/>
          <w:lang w:eastAsia="es-ES"/>
        </w:rPr>
        <w:tab/>
        <w:t>IVA10,5</w:t>
      </w:r>
      <w:r w:rsidRPr="00606CCF">
        <w:rPr>
          <w:rFonts w:ascii="Arial" w:hAnsi="Arial" w:cs="Arial"/>
          <w:b/>
          <w:bCs/>
          <w:sz w:val="20"/>
          <w:szCs w:val="20"/>
          <w:lang w:eastAsia="es-ES"/>
        </w:rPr>
        <w:tab/>
        <w:t>NG27</w:t>
      </w:r>
      <w:r w:rsidRPr="00606CCF">
        <w:rPr>
          <w:rFonts w:ascii="Arial" w:hAnsi="Arial" w:cs="Arial"/>
          <w:b/>
          <w:bCs/>
          <w:sz w:val="20"/>
          <w:szCs w:val="20"/>
          <w:lang w:eastAsia="es-ES"/>
        </w:rPr>
        <w:tab/>
        <w:t>IVA27</w:t>
      </w:r>
      <w:r w:rsidRPr="00606CCF">
        <w:rPr>
          <w:rFonts w:ascii="Arial" w:hAnsi="Arial" w:cs="Arial"/>
          <w:b/>
          <w:bCs/>
          <w:sz w:val="20"/>
          <w:szCs w:val="20"/>
          <w:lang w:eastAsia="es-ES"/>
        </w:rPr>
        <w:tab/>
      </w:r>
    </w:p>
    <w:p w:rsidR="00CA0B58" w:rsidRDefault="00CA0B58" w:rsidP="00606CCF">
      <w:pPr>
        <w:tabs>
          <w:tab w:val="left" w:pos="1335"/>
          <w:tab w:val="left" w:pos="2535"/>
          <w:tab w:val="left" w:pos="4175"/>
          <w:tab w:val="left" w:pos="5775"/>
          <w:tab w:val="left" w:pos="7015"/>
          <w:tab w:val="left" w:pos="9595"/>
          <w:tab w:val="left" w:pos="10855"/>
          <w:tab w:val="left" w:pos="12055"/>
          <w:tab w:val="left" w:pos="13255"/>
          <w:tab w:val="left" w:pos="14495"/>
          <w:tab w:val="left" w:pos="15735"/>
          <w:tab w:val="left" w:pos="16935"/>
          <w:tab w:val="left" w:pos="18135"/>
          <w:tab w:val="left" w:pos="19335"/>
          <w:tab w:val="left" w:pos="20732"/>
          <w:tab w:val="left" w:pos="21932"/>
          <w:tab w:val="left" w:pos="23132"/>
        </w:tabs>
        <w:spacing w:after="0" w:line="240" w:lineRule="auto"/>
        <w:ind w:left="55"/>
        <w:rPr>
          <w:rFonts w:ascii="Arial" w:hAnsi="Arial" w:cs="Arial"/>
          <w:b/>
          <w:bCs/>
          <w:sz w:val="20"/>
          <w:szCs w:val="20"/>
          <w:lang w:eastAsia="es-ES"/>
        </w:rPr>
      </w:pPr>
    </w:p>
    <w:p w:rsidR="00CA0B58" w:rsidRDefault="00CA0B58" w:rsidP="00606CCF">
      <w:pPr>
        <w:tabs>
          <w:tab w:val="left" w:pos="1335"/>
          <w:tab w:val="left" w:pos="2535"/>
          <w:tab w:val="left" w:pos="4175"/>
          <w:tab w:val="left" w:pos="5775"/>
          <w:tab w:val="left" w:pos="7015"/>
          <w:tab w:val="left" w:pos="9595"/>
          <w:tab w:val="left" w:pos="10855"/>
          <w:tab w:val="left" w:pos="12055"/>
          <w:tab w:val="left" w:pos="13255"/>
          <w:tab w:val="left" w:pos="14495"/>
          <w:tab w:val="left" w:pos="15735"/>
          <w:tab w:val="left" w:pos="16935"/>
          <w:tab w:val="left" w:pos="18135"/>
          <w:tab w:val="left" w:pos="19335"/>
          <w:tab w:val="left" w:pos="20732"/>
          <w:tab w:val="left" w:pos="21932"/>
          <w:tab w:val="left" w:pos="23132"/>
        </w:tabs>
        <w:spacing w:after="0" w:line="240" w:lineRule="auto"/>
        <w:ind w:left="55"/>
        <w:rPr>
          <w:rFonts w:ascii="Arial" w:hAnsi="Arial" w:cs="Arial"/>
          <w:b/>
          <w:bCs/>
          <w:sz w:val="20"/>
          <w:szCs w:val="20"/>
          <w:lang w:eastAsia="es-ES"/>
        </w:rPr>
      </w:pPr>
      <w:r w:rsidRPr="00606CCF">
        <w:rPr>
          <w:rFonts w:ascii="Arial" w:hAnsi="Arial" w:cs="Arial"/>
          <w:b/>
          <w:bCs/>
          <w:sz w:val="20"/>
          <w:szCs w:val="20"/>
          <w:lang w:eastAsia="es-ES"/>
        </w:rPr>
        <w:t>PER IVA</w:t>
      </w:r>
      <w:r w:rsidRPr="00606CCF">
        <w:rPr>
          <w:rFonts w:ascii="Arial" w:hAnsi="Arial" w:cs="Arial"/>
          <w:b/>
          <w:bCs/>
          <w:sz w:val="20"/>
          <w:szCs w:val="20"/>
          <w:lang w:eastAsia="es-ES"/>
        </w:rPr>
        <w:tab/>
        <w:t>Ganancia</w:t>
      </w:r>
      <w:r w:rsidRPr="00606CCF">
        <w:rPr>
          <w:rFonts w:ascii="Arial" w:hAnsi="Arial" w:cs="Arial"/>
          <w:b/>
          <w:bCs/>
          <w:sz w:val="20"/>
          <w:szCs w:val="20"/>
          <w:lang w:eastAsia="es-ES"/>
        </w:rPr>
        <w:tab/>
        <w:t>NoGrav/Exen</w:t>
      </w:r>
      <w:r w:rsidRPr="00606CCF">
        <w:rPr>
          <w:rFonts w:ascii="Arial" w:hAnsi="Arial" w:cs="Arial"/>
          <w:b/>
          <w:bCs/>
          <w:sz w:val="20"/>
          <w:szCs w:val="20"/>
          <w:lang w:eastAsia="es-ES"/>
        </w:rPr>
        <w:tab/>
        <w:t>IMP. INT</w:t>
      </w:r>
      <w:r w:rsidRPr="00606CCF">
        <w:rPr>
          <w:rFonts w:ascii="Arial" w:hAnsi="Arial" w:cs="Arial"/>
          <w:b/>
          <w:bCs/>
          <w:sz w:val="20"/>
          <w:szCs w:val="20"/>
          <w:lang w:eastAsia="es-ES"/>
        </w:rPr>
        <w:tab/>
        <w:t>PER. IIBB</w:t>
      </w:r>
      <w:r w:rsidRPr="00606CCF">
        <w:rPr>
          <w:rFonts w:ascii="Arial" w:hAnsi="Arial" w:cs="Arial"/>
          <w:b/>
          <w:bCs/>
          <w:sz w:val="20"/>
          <w:szCs w:val="20"/>
          <w:lang w:eastAsia="es-ES"/>
        </w:rPr>
        <w:tab/>
        <w:t>TOTAL Comp</w:t>
      </w:r>
    </w:p>
    <w:p w:rsidR="00CA0B58" w:rsidRPr="00606CCF" w:rsidRDefault="00CA0B58" w:rsidP="00606CCF">
      <w:pPr>
        <w:tabs>
          <w:tab w:val="left" w:pos="1335"/>
          <w:tab w:val="left" w:pos="2535"/>
          <w:tab w:val="left" w:pos="4175"/>
          <w:tab w:val="left" w:pos="5775"/>
          <w:tab w:val="left" w:pos="7015"/>
          <w:tab w:val="left" w:pos="9595"/>
          <w:tab w:val="left" w:pos="10855"/>
          <w:tab w:val="left" w:pos="12055"/>
          <w:tab w:val="left" w:pos="13255"/>
          <w:tab w:val="left" w:pos="14495"/>
          <w:tab w:val="left" w:pos="15735"/>
          <w:tab w:val="left" w:pos="16935"/>
          <w:tab w:val="left" w:pos="18135"/>
          <w:tab w:val="left" w:pos="19335"/>
          <w:tab w:val="left" w:pos="20732"/>
          <w:tab w:val="left" w:pos="21932"/>
          <w:tab w:val="left" w:pos="23132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eastAsia="es-ES"/>
        </w:rPr>
      </w:pPr>
    </w:p>
    <w:p w:rsidR="00CA0B58" w:rsidRDefault="00CA0B58" w:rsidP="00F2172F">
      <w:pPr>
        <w:tabs>
          <w:tab w:val="left" w:pos="7455"/>
        </w:tabs>
        <w:rPr>
          <w:lang w:val="es-AR"/>
        </w:rPr>
      </w:pPr>
    </w:p>
    <w:p w:rsidR="00CA0B58" w:rsidRDefault="00CA0B58" w:rsidP="00F2172F">
      <w:pPr>
        <w:tabs>
          <w:tab w:val="left" w:pos="7455"/>
        </w:tabs>
        <w:rPr>
          <w:lang w:val="es-AR"/>
        </w:rPr>
      </w:pPr>
      <w:r>
        <w:rPr>
          <w:lang w:val="es-AR"/>
        </w:rPr>
        <w:t>X – Gastos FG</w:t>
      </w:r>
    </w:p>
    <w:p w:rsidR="00CA0B58" w:rsidRDefault="00CA0B58" w:rsidP="00D434AF">
      <w:pPr>
        <w:tabs>
          <w:tab w:val="left" w:pos="7455"/>
        </w:tabs>
        <w:rPr>
          <w:lang w:val="es-AR"/>
        </w:rPr>
      </w:pPr>
      <w:r>
        <w:rPr>
          <w:lang w:val="es-AR"/>
        </w:rPr>
        <w:t>El texto FG y el monto.</w:t>
      </w:r>
    </w:p>
    <w:p w:rsidR="00CA0B58" w:rsidRDefault="00CA0B58" w:rsidP="00D434AF">
      <w:pPr>
        <w:tabs>
          <w:tab w:val="left" w:pos="7455"/>
        </w:tabs>
        <w:rPr>
          <w:lang w:val="es-AR"/>
        </w:rPr>
      </w:pPr>
      <w:r>
        <w:rPr>
          <w:lang w:val="es-AR"/>
        </w:rPr>
        <w:t>La rendición deberá ser exportable a una planilla Excel solo para Shirley (no accesible al Encargado).</w:t>
      </w:r>
    </w:p>
    <w:p w:rsidR="00CA0B58" w:rsidRDefault="00CA0B58" w:rsidP="00D434AF">
      <w:pPr>
        <w:tabs>
          <w:tab w:val="left" w:pos="7455"/>
        </w:tabs>
        <w:rPr>
          <w:lang w:val="es-AR"/>
        </w:rPr>
      </w:pPr>
    </w:p>
    <w:p w:rsidR="00CA0B58" w:rsidRDefault="00CA0B58" w:rsidP="00D434AF">
      <w:pPr>
        <w:tabs>
          <w:tab w:val="left" w:pos="7455"/>
        </w:tabs>
        <w:rPr>
          <w:lang w:val="es-AR"/>
        </w:rPr>
      </w:pPr>
      <w:r>
        <w:rPr>
          <w:lang w:val="es-AR"/>
        </w:rPr>
        <w:t>Ejemplo de Egresos:</w:t>
      </w:r>
    </w:p>
    <w:tbl>
      <w:tblPr>
        <w:tblW w:w="9406" w:type="dxa"/>
        <w:tblInd w:w="-68" w:type="dxa"/>
        <w:tblCellMar>
          <w:left w:w="70" w:type="dxa"/>
          <w:right w:w="70" w:type="dxa"/>
        </w:tblCellMar>
        <w:tblLook w:val="0000"/>
      </w:tblPr>
      <w:tblGrid>
        <w:gridCol w:w="1200"/>
        <w:gridCol w:w="580"/>
        <w:gridCol w:w="420"/>
        <w:gridCol w:w="460"/>
        <w:gridCol w:w="460"/>
        <w:gridCol w:w="729"/>
        <w:gridCol w:w="580"/>
        <w:gridCol w:w="2687"/>
        <w:gridCol w:w="1200"/>
        <w:gridCol w:w="1200"/>
      </w:tblGrid>
      <w:tr w:rsidR="00CA0B58" w:rsidRPr="006A1EB5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11-may-12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BG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Tarjetas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$ 100,00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$ 100,00</w:t>
            </w:r>
          </w:p>
        </w:tc>
      </w:tr>
      <w:tr w:rsidR="00CA0B58" w:rsidRPr="006A1EB5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11-may-12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CFS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G entrega para CFS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$ 200,00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$ 200,00</w:t>
            </w:r>
          </w:p>
        </w:tc>
      </w:tr>
      <w:tr w:rsidR="00CA0B58" w:rsidRPr="006A1EB5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11-may-12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PROV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 xml:space="preserve">Vales de licitaciones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$ 300,00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$ 300,00</w:t>
            </w:r>
          </w:p>
        </w:tc>
      </w:tr>
      <w:tr w:rsidR="00CA0B58" w:rsidRPr="006A1EB5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11-may-12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BONO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Bonos particulares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$ 400,00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$ 400,00</w:t>
            </w:r>
          </w:p>
        </w:tc>
      </w:tr>
      <w:tr w:rsidR="00CA0B58" w:rsidRPr="006A1EB5">
        <w:trPr>
          <w:trHeight w:val="255"/>
        </w:trPr>
        <w:tc>
          <w:tcPr>
            <w:tcW w:w="12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09-may-12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es-ES"/>
              </w:rPr>
            </w:pPr>
            <w:r>
              <w:rPr>
                <w:rFonts w:ascii="Arial" w:hAnsi="Arial" w:cs="Arial"/>
                <w:sz w:val="20"/>
                <w:szCs w:val="20"/>
                <w:lang w:eastAsia="es-ES"/>
              </w:rPr>
              <w:t>E</w:t>
            </w: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Resma, cinta impr fiscal rollos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A0B58" w:rsidRPr="006A1EB5" w:rsidRDefault="00CA0B58" w:rsidP="006A1EB5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eastAsia="es-ES"/>
              </w:rPr>
            </w:pPr>
            <w:r w:rsidRPr="006A1EB5">
              <w:rPr>
                <w:rFonts w:ascii="Arial" w:hAnsi="Arial" w:cs="Arial"/>
                <w:sz w:val="20"/>
                <w:szCs w:val="20"/>
                <w:lang w:eastAsia="es-ES"/>
              </w:rPr>
              <w:t>$ 500,00</w:t>
            </w:r>
          </w:p>
        </w:tc>
      </w:tr>
    </w:tbl>
    <w:p w:rsidR="00CA0B58" w:rsidRDefault="00CA0B58" w:rsidP="00D434AF">
      <w:pPr>
        <w:tabs>
          <w:tab w:val="left" w:pos="7455"/>
        </w:tabs>
        <w:rPr>
          <w:lang w:val="es-AR"/>
        </w:rPr>
      </w:pPr>
    </w:p>
    <w:p w:rsidR="00CA0B58" w:rsidRDefault="00CA0B58" w:rsidP="00D434AF">
      <w:pPr>
        <w:tabs>
          <w:tab w:val="left" w:pos="7455"/>
        </w:tabs>
        <w:rPr>
          <w:lang w:val="es-AR"/>
        </w:rPr>
      </w:pPr>
      <w:r>
        <w:rPr>
          <w:lang w:val="es-AR"/>
        </w:rPr>
        <w:t>Dependiendo de quien sea el que hace la rendición, es la letra que se elige (E : Encargado, S : Shirley, a elegir).</w:t>
      </w:r>
    </w:p>
    <w:p w:rsidR="00CA0B58" w:rsidRDefault="00CA0B58" w:rsidP="00D434AF">
      <w:pPr>
        <w:tabs>
          <w:tab w:val="left" w:pos="7455"/>
        </w:tabs>
        <w:rPr>
          <w:lang w:val="es-AR"/>
        </w:rPr>
      </w:pPr>
    </w:p>
    <w:sectPr w:rsidR="00CA0B58" w:rsidSect="00086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F56"/>
    <w:rsid w:val="00086E59"/>
    <w:rsid w:val="000F3F5E"/>
    <w:rsid w:val="00264217"/>
    <w:rsid w:val="002D0F56"/>
    <w:rsid w:val="00355B52"/>
    <w:rsid w:val="004222C4"/>
    <w:rsid w:val="00586673"/>
    <w:rsid w:val="00606CCF"/>
    <w:rsid w:val="006A1EB5"/>
    <w:rsid w:val="006C043D"/>
    <w:rsid w:val="00AF272C"/>
    <w:rsid w:val="00B93346"/>
    <w:rsid w:val="00BE4F81"/>
    <w:rsid w:val="00CA0B58"/>
    <w:rsid w:val="00CD4518"/>
    <w:rsid w:val="00D42EFB"/>
    <w:rsid w:val="00D434AF"/>
    <w:rsid w:val="00D43F78"/>
    <w:rsid w:val="00D73394"/>
    <w:rsid w:val="00F2172F"/>
    <w:rsid w:val="00F27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E59"/>
    <w:pPr>
      <w:spacing w:after="200" w:line="276" w:lineRule="auto"/>
    </w:pPr>
    <w:rPr>
      <w:rFonts w:cs="Calibri"/>
      <w:lang w:val="es-E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995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4</Pages>
  <Words>734</Words>
  <Characters>4042</Characters>
  <Application>Microsoft Office Outlook</Application>
  <DocSecurity>0</DocSecurity>
  <Lines>0</Lines>
  <Paragraphs>0</Paragraphs>
  <ScaleCrop>false</ScaleCrop>
  <Company>SUMMA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subject/>
  <dc:creator>Daniel</dc:creator>
  <cp:keywords/>
  <dc:description/>
  <cp:lastModifiedBy>Shirley</cp:lastModifiedBy>
  <cp:revision>3</cp:revision>
  <dcterms:created xsi:type="dcterms:W3CDTF">2012-05-15T13:24:00Z</dcterms:created>
  <dcterms:modified xsi:type="dcterms:W3CDTF">2012-05-15T21:19:00Z</dcterms:modified>
</cp:coreProperties>
</file>